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lastRenderedPageBreak/>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o:title=""/>
          </v:shape>
          <o:OLEObject Type="Embed" ProgID="Equation.3" ShapeID="_x0000_i1025" DrawAspect="Content" ObjectID="_1609571588"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lastRenderedPageBreak/>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9F36DA"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lastRenderedPageBreak/>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9F36DA"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lastRenderedPageBreak/>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lastRenderedPageBreak/>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6DA" w:rsidRDefault="009F36DA">
      <w:r>
        <w:separator/>
      </w:r>
    </w:p>
  </w:endnote>
  <w:endnote w:type="continuationSeparator" w:id="0">
    <w:p w:rsidR="009F36DA" w:rsidRDefault="009F3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6DA" w:rsidRDefault="009F36DA"/>
  </w:footnote>
  <w:footnote w:type="continuationSeparator" w:id="0">
    <w:p w:rsidR="009F36DA" w:rsidRDefault="009F36DA">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087C00">
      <w:rPr>
        <w:noProof/>
      </w:rPr>
      <w:t>9</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87C00"/>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36DA"/>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FF81D-BCC9-4FA1-8229-EC8EEF64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Shemelya, Corey M</cp:lastModifiedBy>
  <cp:revision>2</cp:revision>
  <cp:lastPrinted>2012-08-02T18:53:00Z</cp:lastPrinted>
  <dcterms:created xsi:type="dcterms:W3CDTF">2019-01-21T15:27:00Z</dcterms:created>
  <dcterms:modified xsi:type="dcterms:W3CDTF">2019-01-21T15:27:00Z</dcterms:modified>
</cp:coreProperties>
</file>